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B69E" w14:textId="0998F43B" w:rsidR="00C6554A" w:rsidRDefault="00B75D6B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42B7C7A0" wp14:editId="28DEE236">
            <wp:extent cx="3665220" cy="5494740"/>
            <wp:effectExtent l="0" t="0" r="0" b="0"/>
            <wp:docPr id="2" name="Picture 2" descr="A rocket taking of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ocket taking of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73" cy="54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4144" w14:textId="79E75448" w:rsidR="00B75D6B" w:rsidRPr="00110388" w:rsidRDefault="00110388" w:rsidP="00C6554A">
      <w:pPr>
        <w:pStyle w:val="Photo"/>
        <w:rPr>
          <w:color w:val="D9D9D9" w:themeColor="background1" w:themeShade="D9"/>
          <w:sz w:val="16"/>
          <w:szCs w:val="16"/>
        </w:rPr>
      </w:pPr>
      <w:r w:rsidRPr="00110388">
        <w:rPr>
          <w:color w:val="D9D9D9" w:themeColor="background1" w:themeShade="D9"/>
          <w:sz w:val="16"/>
          <w:szCs w:val="16"/>
        </w:rPr>
        <w:t>Image credit: www.spacex.com</w:t>
      </w:r>
    </w:p>
    <w:bookmarkEnd w:id="0"/>
    <w:bookmarkEnd w:id="1"/>
    <w:bookmarkEnd w:id="2"/>
    <w:bookmarkEnd w:id="3"/>
    <w:bookmarkEnd w:id="4"/>
    <w:p w14:paraId="03FD865F" w14:textId="78992007" w:rsidR="00C6554A" w:rsidRDefault="00C4744B" w:rsidP="00C6554A">
      <w:pPr>
        <w:pStyle w:val="Title"/>
      </w:pPr>
      <w:r>
        <w:t>Project One</w:t>
      </w:r>
    </w:p>
    <w:p w14:paraId="30189C1E" w14:textId="7676D64B" w:rsidR="00C6554A" w:rsidRPr="00D5413C" w:rsidRDefault="00C4744B" w:rsidP="00C6554A">
      <w:pPr>
        <w:pStyle w:val="Subtitle"/>
      </w:pPr>
      <w:r>
        <w:t>Using Optimization and gradient methods to represent the landing of a rocket</w:t>
      </w:r>
    </w:p>
    <w:p w14:paraId="3B29E7D1" w14:textId="08A558EE" w:rsidR="00C6554A" w:rsidRDefault="00C4744B" w:rsidP="00C6554A">
      <w:pPr>
        <w:pStyle w:val="ContactInfo"/>
      </w:pPr>
      <w:r>
        <w:t>David Wittman</w:t>
      </w:r>
      <w:r w:rsidR="00C6554A">
        <w:t xml:space="preserve"> | </w:t>
      </w:r>
      <w:r>
        <w:t>MAE598</w:t>
      </w:r>
      <w:r w:rsidR="00C6554A">
        <w:t xml:space="preserve"> |</w:t>
      </w:r>
      <w:r w:rsidR="00C6554A" w:rsidRPr="00D5413C">
        <w:t xml:space="preserve"> </w:t>
      </w:r>
      <w:r>
        <w:t>10/20/22</w:t>
      </w:r>
      <w:r w:rsidR="00C6554A">
        <w:br w:type="page"/>
      </w:r>
    </w:p>
    <w:p w14:paraId="51AF0A40" w14:textId="44C7A0E3" w:rsidR="00C6554A" w:rsidRDefault="00C4744B" w:rsidP="00C6554A">
      <w:pPr>
        <w:pStyle w:val="Heading1"/>
      </w:pPr>
      <w:r>
        <w:lastRenderedPageBreak/>
        <w:t>Formulation</w:t>
      </w:r>
    </w:p>
    <w:p w14:paraId="1C690D07" w14:textId="356E5BCE" w:rsidR="00C6554A" w:rsidRDefault="00C4744B" w:rsidP="00C4744B">
      <w:r>
        <w:t xml:space="preserve">The representation of a rocket landing can be modeled in a discrete timeframe. </w:t>
      </w:r>
    </w:p>
    <w:p w14:paraId="465C0153" w14:textId="77777777" w:rsidR="00C4744B" w:rsidRPr="00C4744B" w:rsidRDefault="00C4744B" w:rsidP="00C47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∆t,</m:t>
          </m:r>
        </m:oMath>
      </m:oMathPara>
    </w:p>
    <w:p w14:paraId="08F2AF4E" w14:textId="224A887C" w:rsidR="00C4744B" w:rsidRPr="00C4744B" w:rsidRDefault="00C4744B" w:rsidP="00C47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∆t,   </m:t>
          </m:r>
        </m:oMath>
      </m:oMathPara>
    </w:p>
    <w:p w14:paraId="05DB6DB1" w14:textId="2CE8F5A3" w:rsidR="00C4744B" w:rsidRDefault="00C4744B" w:rsidP="00C4744B">
      <w:r>
        <w:t xml:space="preserve">The </w:t>
      </w:r>
      <w:r>
        <w:t xml:space="preserve">closed-loop </w:t>
      </w:r>
      <w:r>
        <w:t>controller aspect of the model specifies control input as:</w:t>
      </w:r>
    </w:p>
    <w:p w14:paraId="2062B58C" w14:textId="02DC4F6B" w:rsidR="00C4744B" w:rsidRPr="00942A5B" w:rsidRDefault="00942A5B" w:rsidP="00C47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4AA0B897" w14:textId="733B9668" w:rsidR="00942A5B" w:rsidRDefault="00942A5B" w:rsidP="00C4744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eastAsiaTheme="minorEastAsia"/>
        </w:rPr>
        <w:t xml:space="preserve"> from above is a neural network with parameters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which are derived from optimization. Implementing loss based on cumulative and </w:t>
      </w:r>
      <w:r w:rsidR="00B75D6B">
        <w:rPr>
          <w:rFonts w:eastAsiaTheme="minorEastAsia"/>
        </w:rPr>
        <w:t>short-term</w:t>
      </w:r>
      <w:r>
        <w:rPr>
          <w:rFonts w:eastAsiaTheme="minorEastAsia"/>
        </w:rPr>
        <w:t xml:space="preserve"> incentives, while also defining proper landing conditions we are optimizing:</w:t>
      </w:r>
    </w:p>
    <w:p w14:paraId="3F892008" w14:textId="77777777" w:rsidR="00942A5B" w:rsidRPr="00942A5B" w:rsidRDefault="00942A5B" w:rsidP="00C4744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3D822DB8" w14:textId="77777777" w:rsidR="00942A5B" w:rsidRPr="00942A5B" w:rsidRDefault="00942A5B" w:rsidP="00C47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∆t,</m:t>
          </m:r>
        </m:oMath>
      </m:oMathPara>
    </w:p>
    <w:p w14:paraId="1AAA460D" w14:textId="77777777" w:rsidR="00942A5B" w:rsidRPr="00942A5B" w:rsidRDefault="00942A5B" w:rsidP="00C47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∆t, </m:t>
          </m:r>
        </m:oMath>
      </m:oMathPara>
    </w:p>
    <w:p w14:paraId="37FACFF7" w14:textId="662ACB01" w:rsidR="00942A5B" w:rsidRPr="00942A5B" w:rsidRDefault="00942A5B" w:rsidP="00C47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∀t=1,…,T-1 </m:t>
          </m:r>
        </m:oMath>
      </m:oMathPara>
    </w:p>
    <w:p w14:paraId="12BACFB1" w14:textId="5E10D54F" w:rsidR="00942A5B" w:rsidRDefault="00942A5B" w:rsidP="00C4744B">
      <w:pPr>
        <w:rPr>
          <w:rFonts w:eastAsiaTheme="minorEastAsia"/>
        </w:rPr>
      </w:pPr>
      <w:r>
        <w:rPr>
          <w:rFonts w:eastAsiaTheme="minorEastAsia"/>
        </w:rPr>
        <w:t xml:space="preserve">This formulation is unconstrained with respect to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14:paraId="49E78D74" w14:textId="181AB187" w:rsidR="002C74C0" w:rsidRDefault="00942A5B">
      <w:r>
        <w:rPr>
          <w:rFonts w:eastAsiaTheme="minorEastAsia"/>
        </w:rPr>
        <w:t>Using the Pytorch toolkit, the problem can be further enhanced with realistic conditions i.e. A landing platform, more advanced dynamics, or optimization given multiple initial conditions (position only).</w:t>
      </w:r>
    </w:p>
    <w:p w14:paraId="5319500C" w14:textId="1E4034E4" w:rsidR="00BB7AF0" w:rsidRDefault="00BB7AF0" w:rsidP="00BB7AF0">
      <w:pPr>
        <w:pStyle w:val="Heading1"/>
      </w:pPr>
      <w:r>
        <w:t xml:space="preserve">Programming </w:t>
      </w:r>
    </w:p>
    <w:p w14:paraId="7D58E1C6" w14:textId="2A657169" w:rsidR="00BB7AF0" w:rsidRDefault="00BB7AF0" w:rsidP="00BB7AF0">
      <w:r>
        <w:tab/>
        <w:t xml:space="preserve">Please see the </w:t>
      </w:r>
      <w:hyperlink r:id="rId8" w:history="1">
        <w:r w:rsidRPr="00BB7AF0">
          <w:rPr>
            <w:rStyle w:val="Hyperlink"/>
          </w:rPr>
          <w:t>GitHub Repository</w:t>
        </w:r>
      </w:hyperlink>
      <w:r w:rsidR="000D71CE">
        <w:t xml:space="preserve"> (with a large credit to </w:t>
      </w:r>
      <w:r w:rsidR="00051337">
        <w:t>Prof. Ren)</w:t>
      </w:r>
      <w:r>
        <w:t xml:space="preserve"> for the explicit code. Here we will outline the implementation of the additions to our model, concretely outlined below:</w:t>
      </w:r>
    </w:p>
    <w:p w14:paraId="18416D4E" w14:textId="6F1D2171" w:rsidR="00BB7AF0" w:rsidRDefault="00BB7AF0" w:rsidP="00BB7AF0">
      <w:pPr>
        <w:pStyle w:val="ListParagraph"/>
        <w:numPr>
          <w:ilvl w:val="0"/>
          <w:numId w:val="19"/>
        </w:numPr>
      </w:pPr>
      <w:r>
        <w:t>Landing Platform (acceptable range for the landing criteria)</w:t>
      </w:r>
    </w:p>
    <w:p w14:paraId="2039D470" w14:textId="4A655051" w:rsidR="00BB7AF0" w:rsidRDefault="00BB7AF0" w:rsidP="00BB7AF0">
      <w:pPr>
        <w:pStyle w:val="ListParagraph"/>
        <w:numPr>
          <w:ilvl w:val="0"/>
          <w:numId w:val="19"/>
        </w:numPr>
      </w:pPr>
      <w:r>
        <w:t>Advanced Dynamics</w:t>
      </w:r>
    </w:p>
    <w:p w14:paraId="46DF7462" w14:textId="4B01847A" w:rsidR="00BB7AF0" w:rsidRDefault="00BB7AF0" w:rsidP="00BB7AF0">
      <w:pPr>
        <w:pStyle w:val="ListParagraph"/>
        <w:numPr>
          <w:ilvl w:val="1"/>
          <w:numId w:val="19"/>
        </w:numPr>
      </w:pPr>
      <w:r>
        <w:t>Drag</w:t>
      </w:r>
    </w:p>
    <w:p w14:paraId="144411AB" w14:textId="6B38329D" w:rsidR="00BB7AF0" w:rsidRDefault="00BB7AF0" w:rsidP="00BB7AF0">
      <w:pPr>
        <w:pStyle w:val="ListParagraph"/>
        <w:numPr>
          <w:ilvl w:val="1"/>
          <w:numId w:val="19"/>
        </w:numPr>
      </w:pPr>
      <w:r>
        <w:t>Orientation</w:t>
      </w:r>
    </w:p>
    <w:p w14:paraId="65E9C4CA" w14:textId="5251C004" w:rsidR="00BB7AF0" w:rsidRDefault="00BB7AF0" w:rsidP="00BB7AF0">
      <w:pPr>
        <w:pStyle w:val="ListParagraph"/>
        <w:numPr>
          <w:ilvl w:val="0"/>
          <w:numId w:val="19"/>
        </w:numPr>
      </w:pPr>
      <w:r>
        <w:t>Batched Initial Conditions</w:t>
      </w:r>
    </w:p>
    <w:p w14:paraId="3C7EACC8" w14:textId="2BFA42C7" w:rsidR="00BB7AF0" w:rsidRDefault="00BB7AF0" w:rsidP="00BB7AF0">
      <w:pPr>
        <w:ind w:left="360"/>
        <w:rPr>
          <w:b/>
          <w:bCs/>
        </w:rPr>
      </w:pPr>
      <w:r>
        <w:rPr>
          <w:b/>
          <w:bCs/>
        </w:rPr>
        <w:t>Landing Platform:</w:t>
      </w:r>
    </w:p>
    <w:p w14:paraId="3AE09473" w14:textId="65B276BF" w:rsidR="00BB7AF0" w:rsidRDefault="00BB7AF0" w:rsidP="00BB7AF0">
      <w:pPr>
        <w:ind w:left="360"/>
        <w:rPr>
          <w:rFonts w:eastAsiaTheme="minorEastAsia"/>
        </w:rPr>
      </w:pPr>
      <w:r>
        <w:t xml:space="preserve">Implementing the landing platform puts a further constraint on </w:t>
      </w:r>
      <m:oMath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the finial position of the rocket.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create some level of simplicity, it is beneficial for us </w:t>
      </w:r>
      <w:r>
        <w:rPr>
          <w:rFonts w:eastAsiaTheme="minorEastAsia"/>
        </w:rPr>
        <w:lastRenderedPageBreak/>
        <w:t xml:space="preserve">to have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although adding a minimum velocity for landing would also increase the “realism” as a dynamic system rarely ever has </w:t>
      </w:r>
      <m:oMath>
        <m:r>
          <w:rPr>
            <w:rFonts w:ascii="Cambria Math" w:eastAsiaTheme="minorEastAsia" w:hAnsi="Cambria Math"/>
          </w:rPr>
          <m:t>v=0</m:t>
        </m:r>
      </m:oMath>
      <w:r w:rsidR="00C8602A">
        <w:rPr>
          <w:rFonts w:eastAsiaTheme="minorEastAsia"/>
        </w:rPr>
        <w:t xml:space="preserve">. </w:t>
      </w:r>
    </w:p>
    <w:p w14:paraId="0A827487" w14:textId="4971316B" w:rsidR="00C8602A" w:rsidRDefault="00C8602A" w:rsidP="00BB7AF0">
      <w:pPr>
        <w:ind w:left="360"/>
        <w:rPr>
          <w:rFonts w:eastAsiaTheme="minorEastAsia"/>
          <w:b/>
          <w:bCs/>
        </w:rPr>
      </w:pPr>
      <w:r w:rsidRPr="00C8602A">
        <w:rPr>
          <w:rFonts w:eastAsiaTheme="minorEastAsia"/>
          <w:b/>
          <w:bCs/>
        </w:rPr>
        <w:t>Advanced Dynamics:</w:t>
      </w:r>
    </w:p>
    <w:p w14:paraId="1681A8BF" w14:textId="09A3A09A" w:rsidR="00C8602A" w:rsidRDefault="00C8602A" w:rsidP="00BB7AF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To account for a multitude of differing variables, like orientation and drag, the initial conditions and the dynamic representation (in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) need to accommodate these effects. By adding length to the dynamic tensor (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t+1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a(t)</m:t>
        </m:r>
      </m:oMath>
    </w:p>
    <w:p w14:paraId="4D75EFFD" w14:textId="597F46BF" w:rsidR="00C8602A" w:rsidRDefault="00C8602A" w:rsidP="00BB7AF0">
      <w:pPr>
        <w:ind w:left="360"/>
        <w:rPr>
          <w:rFonts w:eastAsiaTheme="minorEastAsia"/>
          <w:b/>
          <w:bCs/>
        </w:rPr>
      </w:pPr>
      <w:r w:rsidRPr="00C8602A">
        <w:rPr>
          <w:rFonts w:eastAsiaTheme="minorEastAsia"/>
          <w:b/>
          <w:bCs/>
        </w:rPr>
        <w:t xml:space="preserve">Batched </w:t>
      </w:r>
      <w:r>
        <w:rPr>
          <w:rFonts w:eastAsiaTheme="minorEastAsia"/>
          <w:b/>
          <w:bCs/>
        </w:rPr>
        <w:t>I</w:t>
      </w:r>
      <w:r w:rsidRPr="00C8602A">
        <w:rPr>
          <w:rFonts w:eastAsiaTheme="minorEastAsia"/>
          <w:b/>
          <w:bCs/>
        </w:rPr>
        <w:t xml:space="preserve">nitial </w:t>
      </w:r>
      <w:r>
        <w:rPr>
          <w:rFonts w:eastAsiaTheme="minorEastAsia"/>
          <w:b/>
          <w:bCs/>
        </w:rPr>
        <w:t>C</w:t>
      </w:r>
      <w:r w:rsidRPr="00C8602A">
        <w:rPr>
          <w:rFonts w:eastAsiaTheme="minorEastAsia"/>
          <w:b/>
          <w:bCs/>
        </w:rPr>
        <w:t>onditions:</w:t>
      </w:r>
    </w:p>
    <w:p w14:paraId="02C9EF9F" w14:textId="343D5C1D" w:rsidR="00C8602A" w:rsidRDefault="00C8602A" w:rsidP="00BB7AF0">
      <w:pPr>
        <w:ind w:left="360"/>
        <w:rPr>
          <w:rFonts w:eastAsiaTheme="minorEastAsia"/>
        </w:rPr>
      </w:pPr>
      <w:r>
        <w:rPr>
          <w:rFonts w:eastAsiaTheme="minorEastAsia"/>
        </w:rPr>
        <w:t>Creating a batch of initial conditions means that all points in which the initial position affects (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action set of both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) need to be in a tensor form that can be differentiable.</w:t>
      </w:r>
      <w:r w:rsidR="00B75D6B">
        <w:rPr>
          <w:rFonts w:eastAsiaTheme="minorEastAsia"/>
        </w:rPr>
        <w:t xml:space="preserve"> Note: This addition to the code requires Stochastic Gradient Descent, SGD for short, to accommodate the large batch size.</w:t>
      </w:r>
    </w:p>
    <w:p w14:paraId="71A9F45C" w14:textId="156A7B15" w:rsidR="00C8602A" w:rsidRDefault="000D71CE" w:rsidP="000D71CE">
      <w:pPr>
        <w:pStyle w:val="Heading1"/>
      </w:pPr>
      <w:r>
        <w:t>Result Analysis</w:t>
      </w:r>
    </w:p>
    <w:p w14:paraId="31008B67" w14:textId="36234C6E" w:rsidR="000D71CE" w:rsidRPr="000D71CE" w:rsidRDefault="000D71CE" w:rsidP="000D71CE">
      <w:r>
        <w:tab/>
        <w:t xml:space="preserve">Here the outcome of the optimization methods will be evaluated. </w:t>
      </w:r>
    </w:p>
    <w:sectPr w:rsidR="000D71CE" w:rsidRPr="000D71CE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A940" w14:textId="77777777" w:rsidR="00C25230" w:rsidRDefault="00C25230" w:rsidP="00C6554A">
      <w:pPr>
        <w:spacing w:before="0" w:after="0" w:line="240" w:lineRule="auto"/>
      </w:pPr>
      <w:r>
        <w:separator/>
      </w:r>
    </w:p>
  </w:endnote>
  <w:endnote w:type="continuationSeparator" w:id="0">
    <w:p w14:paraId="000BA1C2" w14:textId="77777777" w:rsidR="00C25230" w:rsidRDefault="00C2523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CD4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5D23" w14:textId="77777777" w:rsidR="00C25230" w:rsidRDefault="00C2523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7E3281" w14:textId="77777777" w:rsidR="00C25230" w:rsidRDefault="00C2523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DE55CF3"/>
    <w:multiLevelType w:val="hybridMultilevel"/>
    <w:tmpl w:val="3F642964"/>
    <w:lvl w:ilvl="0" w:tplc="32EE2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E28F6"/>
    <w:multiLevelType w:val="hybridMultilevel"/>
    <w:tmpl w:val="402AF54E"/>
    <w:lvl w:ilvl="0" w:tplc="BF1E6CD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FD2763"/>
    <w:multiLevelType w:val="hybridMultilevel"/>
    <w:tmpl w:val="33385AB6"/>
    <w:lvl w:ilvl="0" w:tplc="A53EA6B0"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5F5222"/>
    <w:multiLevelType w:val="hybridMultilevel"/>
    <w:tmpl w:val="D1B47E64"/>
    <w:lvl w:ilvl="0" w:tplc="DA1C0B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40681">
    <w:abstractNumId w:val="9"/>
  </w:num>
  <w:num w:numId="2" w16cid:durableId="936907679">
    <w:abstractNumId w:val="8"/>
  </w:num>
  <w:num w:numId="3" w16cid:durableId="249317061">
    <w:abstractNumId w:val="8"/>
  </w:num>
  <w:num w:numId="4" w16cid:durableId="170532246">
    <w:abstractNumId w:val="9"/>
  </w:num>
  <w:num w:numId="5" w16cid:durableId="1464614394">
    <w:abstractNumId w:val="14"/>
  </w:num>
  <w:num w:numId="6" w16cid:durableId="1333413977">
    <w:abstractNumId w:val="10"/>
  </w:num>
  <w:num w:numId="7" w16cid:durableId="1948999805">
    <w:abstractNumId w:val="11"/>
  </w:num>
  <w:num w:numId="8" w16cid:durableId="1212232862">
    <w:abstractNumId w:val="7"/>
  </w:num>
  <w:num w:numId="9" w16cid:durableId="1241016633">
    <w:abstractNumId w:val="6"/>
  </w:num>
  <w:num w:numId="10" w16cid:durableId="1426341599">
    <w:abstractNumId w:val="5"/>
  </w:num>
  <w:num w:numId="11" w16cid:durableId="399014219">
    <w:abstractNumId w:val="4"/>
  </w:num>
  <w:num w:numId="12" w16cid:durableId="1741444875">
    <w:abstractNumId w:val="3"/>
  </w:num>
  <w:num w:numId="13" w16cid:durableId="1076053210">
    <w:abstractNumId w:val="2"/>
  </w:num>
  <w:num w:numId="14" w16cid:durableId="1235896081">
    <w:abstractNumId w:val="1"/>
  </w:num>
  <w:num w:numId="15" w16cid:durableId="87622469">
    <w:abstractNumId w:val="0"/>
  </w:num>
  <w:num w:numId="16" w16cid:durableId="361326669">
    <w:abstractNumId w:val="12"/>
  </w:num>
  <w:num w:numId="17" w16cid:durableId="2023625073">
    <w:abstractNumId w:val="15"/>
  </w:num>
  <w:num w:numId="18" w16cid:durableId="1308122914">
    <w:abstractNumId w:val="13"/>
  </w:num>
  <w:num w:numId="19" w16cid:durableId="4644690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4B"/>
    <w:rsid w:val="00051337"/>
    <w:rsid w:val="000D71CE"/>
    <w:rsid w:val="00110388"/>
    <w:rsid w:val="002554CD"/>
    <w:rsid w:val="00293B83"/>
    <w:rsid w:val="002B4294"/>
    <w:rsid w:val="00333D0D"/>
    <w:rsid w:val="004C049F"/>
    <w:rsid w:val="005000E2"/>
    <w:rsid w:val="006A3CE7"/>
    <w:rsid w:val="00942A5B"/>
    <w:rsid w:val="00B75D6B"/>
    <w:rsid w:val="00BB7AF0"/>
    <w:rsid w:val="00C25230"/>
    <w:rsid w:val="00C4744B"/>
    <w:rsid w:val="00C6554A"/>
    <w:rsid w:val="00C8602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C358A"/>
  <w15:chartTrackingRefBased/>
  <w15:docId w15:val="{27B49951-F90A-486C-974A-842B8B14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BB7A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B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wittma/MAE-598-Design-Optimization/blob/main/Project%201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Wittman (Student)</cp:lastModifiedBy>
  <cp:revision>3</cp:revision>
  <dcterms:created xsi:type="dcterms:W3CDTF">2022-11-03T17:48:00Z</dcterms:created>
  <dcterms:modified xsi:type="dcterms:W3CDTF">2022-11-03T18:40:00Z</dcterms:modified>
</cp:coreProperties>
</file>